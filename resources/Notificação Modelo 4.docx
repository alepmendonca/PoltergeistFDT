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67"/>
        <w:gridCol w:w="3898"/>
        <w:gridCol w:w="2481"/>
        <w:gridCol w:w="1843"/>
      </w:tblGrid>
      <w:tr w:rsidR="00700B09" w14:paraId="50EA06D0" w14:textId="77777777" w:rsidTr="006444E5">
        <w:trPr>
          <w:trHeight w:val="1630"/>
        </w:trPr>
        <w:tc>
          <w:tcPr>
            <w:tcW w:w="1701" w:type="dxa"/>
            <w:gridSpan w:val="2"/>
          </w:tcPr>
          <w:p w14:paraId="13F9C15E" w14:textId="7A588649" w:rsidR="00700B09" w:rsidRDefault="006444E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236EB97" wp14:editId="47D30C88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0</wp:posOffset>
                  </wp:positionV>
                  <wp:extent cx="743585" cy="81915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  <w:gridSpan w:val="3"/>
          </w:tcPr>
          <w:p w14:paraId="6F7BE952" w14:textId="0077432B" w:rsidR="00700B09" w:rsidRDefault="00700B09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SECRETARIA DA FAZENDA</w:t>
            </w:r>
            <w:r w:rsidR="004C207F">
              <w:rPr>
                <w:rFonts w:ascii="Arial" w:hAnsi="Arial"/>
                <w:b/>
                <w:sz w:val="24"/>
              </w:rPr>
              <w:t xml:space="preserve"> E PLANEJAMENTO</w:t>
            </w:r>
          </w:p>
          <w:p w14:paraId="7FB2D523" w14:textId="366CA590" w:rsidR="00700B09" w:rsidRDefault="008D488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SUBSECRETARIA DA RECEITA ESTADUAL</w:t>
            </w:r>
          </w:p>
          <w:p w14:paraId="0AA7A4B7" w14:textId="77777777" w:rsidR="00700B09" w:rsidRDefault="00700B09">
            <w:pPr>
              <w:spacing w:line="200" w:lineRule="exact"/>
              <w:jc w:val="center"/>
              <w:rPr>
                <w:rFonts w:ascii="Arial" w:hAnsi="Arial"/>
                <w:b/>
                <w:sz w:val="28"/>
              </w:rPr>
            </w:pPr>
          </w:p>
          <w:p w14:paraId="5C66C3D7" w14:textId="77777777" w:rsidR="00700B09" w:rsidRDefault="00700B0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NOTIFICAÇÃO</w:t>
            </w:r>
          </w:p>
          <w:p w14:paraId="6D73F442" w14:textId="77777777" w:rsidR="00700B09" w:rsidRDefault="00700B09">
            <w:pPr>
              <w:spacing w:line="140" w:lineRule="exact"/>
              <w:jc w:val="center"/>
              <w:rPr>
                <w:rFonts w:ascii="Arial" w:hAnsi="Arial"/>
                <w:b/>
                <w:sz w:val="28"/>
              </w:rPr>
            </w:pPr>
          </w:p>
          <w:p w14:paraId="146E6A10" w14:textId="77777777" w:rsidR="00700B09" w:rsidRDefault="00700B0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Modelo 4</w:t>
            </w:r>
          </w:p>
          <w:p w14:paraId="6AE79272" w14:textId="77777777" w:rsidR="00700B09" w:rsidRDefault="00700B09">
            <w:pPr>
              <w:spacing w:line="120" w:lineRule="exact"/>
              <w:rPr>
                <w:rFonts w:ascii="Arial" w:hAnsi="Arial"/>
                <w:b/>
                <w:sz w:val="28"/>
              </w:rPr>
            </w:pPr>
          </w:p>
        </w:tc>
      </w:tr>
      <w:tr w:rsidR="00700B09" w14:paraId="62FA398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144CE1" w14:textId="1EA952BD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DRT</w:t>
            </w:r>
          </w:p>
        </w:tc>
        <w:tc>
          <w:tcPr>
            <w:tcW w:w="446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ED61C1E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NÚCLEO DE FISCALIZAÇÃO</w:t>
            </w:r>
          </w:p>
        </w:tc>
        <w:tc>
          <w:tcPr>
            <w:tcW w:w="432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7019693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POSTO FISCAL</w:t>
            </w:r>
          </w:p>
        </w:tc>
      </w:tr>
      <w:tr w:rsidR="00700B09" w14:paraId="7BC6D7C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EC03F" w14:textId="234BC60A" w:rsidR="00700B09" w:rsidRDefault="008D4881">
            <w:pPr>
              <w:spacing w:line="30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DRT</w:t>
            </w:r>
          </w:p>
        </w:tc>
        <w:tc>
          <w:tcPr>
            <w:tcW w:w="4465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7DA20B8C" w14:textId="71184B8F" w:rsidR="00700B09" w:rsidRDefault="002B36B7">
            <w:pPr>
              <w:spacing w:line="300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NF</w:t>
            </w:r>
          </w:p>
        </w:tc>
        <w:tc>
          <w:tcPr>
            <w:tcW w:w="432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CA1F1D2" w14:textId="41CDD4C3" w:rsidR="00700B09" w:rsidRDefault="00C5390A" w:rsidP="00031A8C">
            <w:pPr>
              <w:spacing w:line="300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EQUIPE</w:t>
            </w:r>
          </w:p>
        </w:tc>
      </w:tr>
      <w:tr w:rsidR="00700B09" w14:paraId="505DAB5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80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14:paraId="16511356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ENDEREÇO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5F9180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TELEFONE</w:t>
            </w:r>
          </w:p>
        </w:tc>
      </w:tr>
      <w:tr w:rsidR="00700B09" w14:paraId="71BD13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80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14:paraId="34844D7B" w14:textId="1DB11C3B" w:rsidR="00700B09" w:rsidRDefault="00E01632" w:rsidP="00C5390A">
            <w:pPr>
              <w:pStyle w:val="Ttulo3"/>
            </w:pPr>
            <w:r>
              <w:t>Rua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D25B9" w14:textId="29276878" w:rsidR="00700B09" w:rsidRDefault="006444E5">
            <w:pPr>
              <w:spacing w:line="30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(11) </w:t>
            </w:r>
          </w:p>
        </w:tc>
      </w:tr>
    </w:tbl>
    <w:p w14:paraId="7D9B77A5" w14:textId="77777777" w:rsidR="00700B09" w:rsidRDefault="00700B09">
      <w:pPr>
        <w:spacing w:line="20" w:lineRule="exac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13"/>
        <w:gridCol w:w="2410"/>
      </w:tblGrid>
      <w:tr w:rsidR="00700B09" w14:paraId="40C15904" w14:textId="77777777">
        <w:tc>
          <w:tcPr>
            <w:tcW w:w="9923" w:type="dxa"/>
            <w:gridSpan w:val="2"/>
          </w:tcPr>
          <w:p w14:paraId="5049F824" w14:textId="77777777" w:rsidR="00700B09" w:rsidRDefault="00700B09">
            <w:pPr>
              <w:pStyle w:val="Ttulo2"/>
            </w:pPr>
            <w:r>
              <w:t>CONTRIBUINTE</w:t>
            </w:r>
          </w:p>
        </w:tc>
      </w:tr>
      <w:tr w:rsidR="00700B09" w14:paraId="29E54BD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7513" w:type="dxa"/>
            <w:tcBorders>
              <w:top w:val="single" w:sz="6" w:space="0" w:color="auto"/>
              <w:left w:val="single" w:sz="6" w:space="0" w:color="auto"/>
            </w:tcBorders>
          </w:tcPr>
          <w:p w14:paraId="5480C36C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NOME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D5DF52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INSCRIÇÃO</w:t>
            </w:r>
          </w:p>
        </w:tc>
      </w:tr>
      <w:tr w:rsidR="00700B09" w14:paraId="77AF798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217"/>
        </w:trPr>
        <w:tc>
          <w:tcPr>
            <w:tcW w:w="7513" w:type="dxa"/>
            <w:vMerge w:val="restart"/>
            <w:tcBorders>
              <w:left w:val="single" w:sz="6" w:space="0" w:color="auto"/>
            </w:tcBorders>
          </w:tcPr>
          <w:p w14:paraId="5C9C5FE2" w14:textId="5A73F702" w:rsidR="008B00A7" w:rsidRPr="009B65AF" w:rsidRDefault="00146EDE" w:rsidP="00E86C73">
            <w:pPr>
              <w:spacing w:line="300" w:lineRule="exact"/>
            </w:pPr>
            <w:r w:rsidRPr="00E86C73">
              <w:rPr>
                <w:rFonts w:ascii="Arial" w:hAnsi="Arial"/>
                <w:b/>
              </w:rPr>
              <w:t>aa</w:t>
            </w:r>
          </w:p>
        </w:tc>
        <w:tc>
          <w:tcPr>
            <w:tcW w:w="241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1751F1" w14:textId="112B5D75" w:rsidR="00700B09" w:rsidRDefault="00146EDE">
            <w:pPr>
              <w:spacing w:line="30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</w:t>
            </w:r>
          </w:p>
        </w:tc>
      </w:tr>
      <w:tr w:rsidR="00700B09" w14:paraId="31CDF47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193"/>
        </w:trPr>
        <w:tc>
          <w:tcPr>
            <w:tcW w:w="7513" w:type="dxa"/>
            <w:vMerge/>
            <w:tcBorders>
              <w:left w:val="single" w:sz="6" w:space="0" w:color="auto"/>
            </w:tcBorders>
          </w:tcPr>
          <w:p w14:paraId="21D5BD9B" w14:textId="77777777" w:rsidR="00700B09" w:rsidRDefault="00700B09">
            <w:pPr>
              <w:spacing w:line="300" w:lineRule="exact"/>
              <w:rPr>
                <w:rFonts w:ascii="Arial" w:hAnsi="Arial"/>
                <w:b/>
                <w:caps/>
              </w:rPr>
            </w:pPr>
          </w:p>
        </w:tc>
        <w:tc>
          <w:tcPr>
            <w:tcW w:w="24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D7B881" w14:textId="77777777" w:rsidR="00700B09" w:rsidRDefault="00700B09">
            <w:pPr>
              <w:spacing w:line="200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CNPJ</w:t>
            </w:r>
          </w:p>
        </w:tc>
      </w:tr>
      <w:tr w:rsidR="00700B09" w14:paraId="195BDBD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80"/>
        </w:trPr>
        <w:tc>
          <w:tcPr>
            <w:tcW w:w="751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529787D" w14:textId="77777777" w:rsidR="00700B09" w:rsidRDefault="00700B09">
            <w:pPr>
              <w:spacing w:line="300" w:lineRule="exact"/>
              <w:rPr>
                <w:rFonts w:ascii="Arial" w:hAnsi="Arial"/>
                <w:b/>
                <w:caps/>
              </w:rPr>
            </w:pPr>
          </w:p>
        </w:tc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30C5" w14:textId="676FBB94" w:rsidR="00700B09" w:rsidRDefault="00146EDE" w:rsidP="00133C05">
            <w:pPr>
              <w:spacing w:line="30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456</w:t>
            </w:r>
          </w:p>
        </w:tc>
      </w:tr>
    </w:tbl>
    <w:p w14:paraId="740DC4FB" w14:textId="77777777" w:rsidR="00700B09" w:rsidRDefault="00700B09">
      <w:pPr>
        <w:spacing w:line="20" w:lineRule="exact"/>
      </w:pPr>
    </w:p>
    <w:tbl>
      <w:tblPr>
        <w:tblW w:w="0" w:type="auto"/>
        <w:tblInd w:w="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6"/>
        <w:gridCol w:w="4588"/>
        <w:gridCol w:w="2201"/>
        <w:gridCol w:w="2708"/>
      </w:tblGrid>
      <w:tr w:rsidR="00700B09" w14:paraId="05358A5F" w14:textId="77777777">
        <w:tc>
          <w:tcPr>
            <w:tcW w:w="9923" w:type="dxa"/>
            <w:gridSpan w:val="4"/>
          </w:tcPr>
          <w:p w14:paraId="4F4AD761" w14:textId="77777777" w:rsidR="00700B09" w:rsidRDefault="00700B09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NOTIFICAMOS O CONTRIBUINTE ACIMA IDENTFICADO A:</w:t>
            </w:r>
          </w:p>
        </w:tc>
      </w:tr>
      <w:tr w:rsidR="00700B09" w14:paraId="3217B35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01BA" w14:textId="77777777" w:rsidR="00700B09" w:rsidRDefault="00700B09">
            <w:pPr>
              <w:spacing w:line="280" w:lineRule="exact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94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4F124A6" w14:textId="77777777" w:rsidR="00700B09" w:rsidRDefault="00700B09">
            <w:pPr>
              <w:spacing w:line="1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4"/>
              </w:rPr>
              <w:t>FRANQUEAR À VISTORIA LIVROS, DOCUMENTOS, PROGRAMAS, ARQUIVOS MAGNÉTICOS E DEMAIS PAPÉIS E EFEITOS FISCAIS E COMERCIAIS, ARQUIVOS, DEPENDÊNCIAS, MATÉRIAS PRIMAS E DEMAIS BENS</w:t>
            </w:r>
          </w:p>
        </w:tc>
      </w:tr>
      <w:tr w:rsidR="00700B09" w14:paraId="717801B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2169" w14:textId="64C0B6CA" w:rsidR="00700B09" w:rsidRDefault="008D4881">
            <w:pPr>
              <w:spacing w:line="28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94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D9A412" w14:textId="77777777" w:rsidR="00700B09" w:rsidRDefault="00700B09">
            <w:pPr>
              <w:spacing w:line="28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APRESENTAR OS LIVROS E/OU DOCUMENTOS ABAIXO RELACIONADOS.</w:t>
            </w:r>
          </w:p>
        </w:tc>
      </w:tr>
      <w:tr w:rsidR="00700B09" w14:paraId="5DDB626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4FCE" w14:textId="0B58B266" w:rsidR="00700B09" w:rsidRDefault="008D4881">
            <w:pPr>
              <w:spacing w:line="280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94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ED68D3" w14:textId="77777777" w:rsidR="00700B09" w:rsidRDefault="00700B09">
            <w:pPr>
              <w:spacing w:line="28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PRESTAR AS INFORMAÇÕES ABAIXO INDICADAS.</w:t>
            </w:r>
          </w:p>
        </w:tc>
      </w:tr>
      <w:tr w:rsidR="00700B09" w14:paraId="5BBBD9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8DC" w14:textId="77777777" w:rsidR="00700B09" w:rsidRDefault="00700B09">
            <w:pPr>
              <w:spacing w:line="280" w:lineRule="exact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94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329647" w14:textId="77777777" w:rsidR="00700B09" w:rsidRDefault="00700B09">
            <w:pPr>
              <w:spacing w:line="28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CUMPRIR AS OBRIGAÇÕES ABAIXO ESPECIFICADAS.</w:t>
            </w:r>
          </w:p>
        </w:tc>
      </w:tr>
      <w:tr w:rsidR="00700B09" w14:paraId="3F96C252" w14:textId="77777777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9923" w:type="dxa"/>
            <w:gridSpan w:val="4"/>
          </w:tcPr>
          <w:p w14:paraId="30A83219" w14:textId="4FBFCE3D" w:rsidR="004E1DA9" w:rsidRDefault="00E86C73" w:rsidP="00E86C73">
            <w:pPr>
              <w:spacing w:line="300" w:lineRule="exact"/>
            </w:pPr>
            <w:r>
              <w:t>TEXTO</w:t>
            </w:r>
          </w:p>
        </w:tc>
      </w:tr>
      <w:tr w:rsidR="00700B09" w14:paraId="270A06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923" w:type="dxa"/>
            <w:gridSpan w:val="4"/>
          </w:tcPr>
          <w:p w14:paraId="6F40E124" w14:textId="77777777" w:rsidR="00700B09" w:rsidRDefault="00700B09">
            <w:pPr>
              <w:spacing w:line="20" w:lineRule="exact"/>
              <w:jc w:val="center"/>
            </w:pPr>
          </w:p>
        </w:tc>
      </w:tr>
      <w:tr w:rsidR="00700B09" w14:paraId="4F7AA5D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65C1" w14:textId="77777777" w:rsidR="00700B09" w:rsidRDefault="00700B09">
            <w:pPr>
              <w:spacing w:line="300" w:lineRule="exac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FORMALIZAÇÃO</w:t>
            </w:r>
          </w:p>
        </w:tc>
        <w:tc>
          <w:tcPr>
            <w:tcW w:w="4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E73BC" w14:textId="77777777" w:rsidR="00700B09" w:rsidRDefault="00700B09">
            <w:pPr>
              <w:spacing w:line="300" w:lineRule="exac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RECIBO DO CONTRIBUINTE</w:t>
            </w:r>
          </w:p>
        </w:tc>
      </w:tr>
      <w:tr w:rsidR="00700B09" w14:paraId="4B7B6B0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F3A4D28" w14:textId="77777777" w:rsidR="00700B09" w:rsidRDefault="00700B09">
            <w:pPr>
              <w:spacing w:line="300" w:lineRule="exac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 NÃO CUMPRIMENTO DESTA NOTIFICAÇÃO NO PRAZO CITADO OU O</w:t>
            </w:r>
          </w:p>
        </w:tc>
        <w:tc>
          <w:tcPr>
            <w:tcW w:w="490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AEB5A5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NOME DO SIGNATÁRIO</w:t>
            </w:r>
          </w:p>
        </w:tc>
      </w:tr>
      <w:tr w:rsidR="00700B09" w14:paraId="3E332FB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68"/>
        </w:trPr>
        <w:tc>
          <w:tcPr>
            <w:tcW w:w="501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8C607EB" w14:textId="77777777" w:rsidR="00700B09" w:rsidRDefault="00700B09">
            <w:pPr>
              <w:spacing w:line="300" w:lineRule="exac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EMBARAÇO À AÇÃO FISCALIZADORA IMPLICARÃO SANÇÕES LEGAIS.</w:t>
            </w:r>
          </w:p>
        </w:tc>
        <w:tc>
          <w:tcPr>
            <w:tcW w:w="490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A9F6F" w14:textId="77777777" w:rsidR="00700B09" w:rsidRDefault="00700B09">
            <w:pPr>
              <w:spacing w:line="300" w:lineRule="exact"/>
              <w:jc w:val="center"/>
              <w:rPr>
                <w:rFonts w:ascii="Lucida Sans" w:hAnsi="Lucida Sans"/>
                <w:b/>
                <w:sz w:val="24"/>
              </w:rPr>
            </w:pPr>
          </w:p>
        </w:tc>
      </w:tr>
      <w:tr w:rsidR="00700B09" w14:paraId="1B6777F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CBADA92" w14:textId="4972AC64" w:rsidR="00700B09" w:rsidRDefault="004E032E" w:rsidP="00700C83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DRTC</w:t>
            </w:r>
            <w:r w:rsidR="00700B09">
              <w:rPr>
                <w:lang w:val="en-US"/>
              </w:rPr>
              <w:t xml:space="preserve"> 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5FF160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RG</w:t>
            </w:r>
          </w:p>
        </w:tc>
        <w:tc>
          <w:tcPr>
            <w:tcW w:w="270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6BBBDA6" w14:textId="77777777" w:rsidR="00700B09" w:rsidRDefault="00700B09">
            <w:pPr>
              <w:spacing w:line="200" w:lineRule="exac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QUALIFICAÇÃO</w:t>
            </w:r>
          </w:p>
        </w:tc>
      </w:tr>
      <w:tr w:rsidR="00700B09" w14:paraId="3DB653B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B72703C" w14:textId="77777777" w:rsidR="00700B09" w:rsidRDefault="00700B09">
            <w:pPr>
              <w:spacing w:line="300" w:lineRule="exact"/>
              <w:jc w:val="center"/>
            </w:pPr>
          </w:p>
        </w:tc>
        <w:tc>
          <w:tcPr>
            <w:tcW w:w="22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89367" w14:textId="77777777" w:rsidR="00700B09" w:rsidRDefault="00700B09">
            <w:pPr>
              <w:spacing w:line="300" w:lineRule="exact"/>
              <w:jc w:val="center"/>
              <w:rPr>
                <w:rFonts w:ascii="Lucida Sans" w:hAnsi="Lucida Sans"/>
                <w:b/>
                <w:sz w:val="24"/>
              </w:rPr>
            </w:pPr>
          </w:p>
        </w:tc>
        <w:tc>
          <w:tcPr>
            <w:tcW w:w="270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B4B9596" w14:textId="77777777" w:rsidR="00700B09" w:rsidRDefault="00700B09">
            <w:pPr>
              <w:spacing w:line="300" w:lineRule="exact"/>
              <w:jc w:val="center"/>
              <w:rPr>
                <w:rFonts w:ascii="Lucida Sans" w:hAnsi="Lucida Sans"/>
                <w:b/>
                <w:sz w:val="24"/>
              </w:rPr>
            </w:pPr>
          </w:p>
        </w:tc>
      </w:tr>
      <w:tr w:rsidR="00700B09" w14:paraId="7E9E433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6B5699F" w14:textId="77777777" w:rsidR="00700B09" w:rsidRDefault="00700B09">
            <w:pPr>
              <w:spacing w:line="300" w:lineRule="exact"/>
              <w:jc w:val="center"/>
            </w:pPr>
          </w:p>
        </w:tc>
        <w:tc>
          <w:tcPr>
            <w:tcW w:w="4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B4B4" w14:textId="77777777" w:rsidR="00700B09" w:rsidRDefault="00700B09">
            <w:pPr>
              <w:spacing w:line="300" w:lineRule="exac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RECEBI A 2ª VIA ÀS     </w:t>
            </w:r>
            <w:proofErr w:type="gramStart"/>
            <w:r>
              <w:rPr>
                <w:rFonts w:ascii="Arial" w:hAnsi="Arial"/>
                <w:b/>
                <w:sz w:val="18"/>
              </w:rPr>
              <w:t xml:space="preserve">  :</w:t>
            </w:r>
            <w:proofErr w:type="gramEnd"/>
            <w:r>
              <w:rPr>
                <w:rFonts w:ascii="Arial" w:hAnsi="Arial"/>
                <w:b/>
                <w:sz w:val="18"/>
              </w:rPr>
              <w:t xml:space="preserve">       HS DO DIA      /      /      .</w:t>
            </w:r>
          </w:p>
        </w:tc>
      </w:tr>
      <w:tr w:rsidR="00700B09" w14:paraId="1B0E83C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1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58F6B" w14:textId="77777777" w:rsidR="00700B09" w:rsidRDefault="00700B09">
            <w:pPr>
              <w:spacing w:line="300" w:lineRule="exact"/>
              <w:jc w:val="center"/>
              <w:rPr>
                <w:rFonts w:ascii="Bookman Old Style" w:hAnsi="Bookman Old Style"/>
                <w:b/>
              </w:rPr>
            </w:pPr>
          </w:p>
          <w:p w14:paraId="56DBA7DA" w14:textId="203DE31A" w:rsidR="00700B09" w:rsidRDefault="00B316C5">
            <w:pPr>
              <w:pStyle w:val="Ttulo1"/>
              <w:spacing w:line="300" w:lineRule="exact"/>
            </w:pPr>
            <w:r>
              <w:t>AFRE</w:t>
            </w:r>
          </w:p>
          <w:p w14:paraId="43C347F0" w14:textId="4625EA0B" w:rsidR="00700B09" w:rsidRDefault="000E525B">
            <w:pPr>
              <w:pStyle w:val="Ttulo1"/>
            </w:pPr>
            <w:r>
              <w:t>IF</w:t>
            </w:r>
          </w:p>
        </w:tc>
        <w:tc>
          <w:tcPr>
            <w:tcW w:w="4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B91B0" w14:textId="77777777" w:rsidR="00700B09" w:rsidRDefault="00700B09">
            <w:pPr>
              <w:spacing w:line="300" w:lineRule="exact"/>
              <w:jc w:val="center"/>
              <w:rPr>
                <w:rFonts w:ascii="Arial" w:hAnsi="Arial"/>
                <w:b/>
                <w:sz w:val="18"/>
              </w:rPr>
            </w:pPr>
          </w:p>
          <w:p w14:paraId="1200DC11" w14:textId="77777777" w:rsidR="00700B09" w:rsidRDefault="00700B09">
            <w:pPr>
              <w:spacing w:line="300" w:lineRule="exact"/>
              <w:jc w:val="center"/>
              <w:rPr>
                <w:rFonts w:ascii="Arial" w:hAnsi="Arial"/>
                <w:b/>
                <w:sz w:val="18"/>
              </w:rPr>
            </w:pPr>
          </w:p>
          <w:p w14:paraId="46072475" w14:textId="77777777" w:rsidR="00700B09" w:rsidRDefault="00700B09">
            <w:pPr>
              <w:spacing w:line="30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2"/>
              </w:rPr>
              <w:t>ASSINATURA</w:t>
            </w:r>
          </w:p>
        </w:tc>
      </w:tr>
    </w:tbl>
    <w:p w14:paraId="16E1687E" w14:textId="77777777" w:rsidR="00700B09" w:rsidRDefault="00700B09">
      <w:pPr>
        <w:spacing w:line="20" w:lineRule="exact"/>
      </w:pPr>
    </w:p>
    <w:sectPr w:rsidR="00700B09">
      <w:pgSz w:w="11907" w:h="16840" w:code="9"/>
      <w:pgMar w:top="907" w:right="567" w:bottom="567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D1706"/>
    <w:multiLevelType w:val="hybridMultilevel"/>
    <w:tmpl w:val="DC843CC8"/>
    <w:lvl w:ilvl="0" w:tplc="3B1878A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93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1"/>
    <w:rsid w:val="00031A8C"/>
    <w:rsid w:val="000412A3"/>
    <w:rsid w:val="000E525B"/>
    <w:rsid w:val="00106B49"/>
    <w:rsid w:val="00133C05"/>
    <w:rsid w:val="00146EDE"/>
    <w:rsid w:val="0027497D"/>
    <w:rsid w:val="002B36B7"/>
    <w:rsid w:val="002E3659"/>
    <w:rsid w:val="00335248"/>
    <w:rsid w:val="00453F51"/>
    <w:rsid w:val="004C207F"/>
    <w:rsid w:val="004E032E"/>
    <w:rsid w:val="004E1DA9"/>
    <w:rsid w:val="005F369B"/>
    <w:rsid w:val="005F535A"/>
    <w:rsid w:val="006444E5"/>
    <w:rsid w:val="006A6F6C"/>
    <w:rsid w:val="006D4D84"/>
    <w:rsid w:val="00700B09"/>
    <w:rsid w:val="00700C83"/>
    <w:rsid w:val="007024C0"/>
    <w:rsid w:val="00796EB1"/>
    <w:rsid w:val="007C0D8C"/>
    <w:rsid w:val="00802051"/>
    <w:rsid w:val="00810801"/>
    <w:rsid w:val="00814EB3"/>
    <w:rsid w:val="0089079D"/>
    <w:rsid w:val="008B00A7"/>
    <w:rsid w:val="008D4881"/>
    <w:rsid w:val="009B65AF"/>
    <w:rsid w:val="00A03B44"/>
    <w:rsid w:val="00B316C5"/>
    <w:rsid w:val="00B416EB"/>
    <w:rsid w:val="00BD7626"/>
    <w:rsid w:val="00BD7B9C"/>
    <w:rsid w:val="00C10469"/>
    <w:rsid w:val="00C5390A"/>
    <w:rsid w:val="00C63532"/>
    <w:rsid w:val="00D27B2F"/>
    <w:rsid w:val="00D83BD4"/>
    <w:rsid w:val="00E01632"/>
    <w:rsid w:val="00E3480F"/>
    <w:rsid w:val="00E53D17"/>
    <w:rsid w:val="00E7069A"/>
    <w:rsid w:val="00E86C73"/>
    <w:rsid w:val="00F94F33"/>
    <w:rsid w:val="00FA2999"/>
    <w:rsid w:val="00FC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E5F9E"/>
  <w15:chartTrackingRefBased/>
  <w15:docId w15:val="{675E7955-2EEA-4515-8660-B0CCD0CD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240" w:lineRule="exact"/>
      <w:jc w:val="center"/>
      <w:outlineLvl w:val="0"/>
    </w:pPr>
    <w:rPr>
      <w:rFonts w:ascii="Bookman Old Style" w:hAnsi="Bookman Old Style"/>
      <w:b/>
    </w:rPr>
  </w:style>
  <w:style w:type="paragraph" w:styleId="Ttulo2">
    <w:name w:val="heading 2"/>
    <w:basedOn w:val="Normal"/>
    <w:next w:val="Normal"/>
    <w:qFormat/>
    <w:pPr>
      <w:keepNext/>
      <w:spacing w:line="240" w:lineRule="exact"/>
      <w:jc w:val="center"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spacing w:line="300" w:lineRule="exact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spacing w:line="300" w:lineRule="exact"/>
      <w:outlineLvl w:val="3"/>
    </w:pPr>
    <w:rPr>
      <w:rFonts w:ascii="Arial" w:hAnsi="Arial"/>
      <w:b/>
      <w:sz w:val="1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00" w:lineRule="exact"/>
    </w:pPr>
    <w:rPr>
      <w:rFonts w:ascii="Bookman Old Style" w:hAnsi="Bookman Old Style"/>
      <w:bCs/>
      <w:sz w:val="24"/>
    </w:rPr>
  </w:style>
  <w:style w:type="paragraph" w:styleId="Corpodetexto2">
    <w:name w:val="Body Text 2"/>
    <w:basedOn w:val="Normal"/>
    <w:pPr>
      <w:spacing w:line="300" w:lineRule="exact"/>
      <w:jc w:val="both"/>
    </w:pPr>
    <w:rPr>
      <w:rFonts w:ascii="Bookman Old Style" w:hAnsi="Bookman Old Style"/>
      <w:bCs/>
      <w:sz w:val="24"/>
    </w:rPr>
  </w:style>
  <w:style w:type="paragraph" w:styleId="Corpodetexto3">
    <w:name w:val="Body Text 3"/>
    <w:basedOn w:val="Normal"/>
    <w:pPr>
      <w:spacing w:line="300" w:lineRule="exact"/>
      <w:jc w:val="both"/>
    </w:pPr>
    <w:rPr>
      <w:rFonts w:ascii="Bookman Old Style" w:hAnsi="Bookman Old Style"/>
      <w:b/>
    </w:rPr>
  </w:style>
  <w:style w:type="paragraph" w:styleId="Recuodecorpodetexto">
    <w:name w:val="Body Text Indent"/>
    <w:basedOn w:val="Normal"/>
    <w:pPr>
      <w:spacing w:line="300" w:lineRule="exact"/>
      <w:ind w:left="1220" w:hanging="283"/>
      <w:jc w:val="both"/>
    </w:pPr>
    <w:rPr>
      <w:rFonts w:ascii="Arial" w:hAnsi="Arial"/>
      <w:b/>
      <w:sz w:val="22"/>
    </w:rPr>
  </w:style>
  <w:style w:type="paragraph" w:styleId="Recuodecorpodetexto2">
    <w:name w:val="Body Text Indent 2"/>
    <w:basedOn w:val="Normal"/>
    <w:pPr>
      <w:spacing w:line="300" w:lineRule="exact"/>
      <w:ind w:firstLine="937"/>
    </w:pPr>
    <w:rPr>
      <w:rFonts w:ascii="Arial" w:hAnsi="Arial"/>
      <w:b/>
      <w:sz w:val="22"/>
    </w:rPr>
  </w:style>
  <w:style w:type="paragraph" w:styleId="Textodebalo">
    <w:name w:val="Balloon Text"/>
    <w:basedOn w:val="Normal"/>
    <w:link w:val="TextodebaloChar"/>
    <w:rsid w:val="005F53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535A"/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Normal"/>
    <w:link w:val="BulletListChar"/>
    <w:qFormat/>
    <w:rsid w:val="00796EB1"/>
    <w:pPr>
      <w:numPr>
        <w:numId w:val="1"/>
      </w:numPr>
      <w:ind w:left="714" w:hanging="357"/>
    </w:pPr>
  </w:style>
  <w:style w:type="character" w:customStyle="1" w:styleId="BulletListChar">
    <w:name w:val="Bullet List Char"/>
    <w:basedOn w:val="Fontepargpadro"/>
    <w:link w:val="BulletList"/>
    <w:rsid w:val="0079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Modelos\Notifica&#231;&#245;es\Notific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Notificação.dot</Template>
  <TotalTime>37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Secretaria da Fazenda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DTK Authorized User</dc:creator>
  <cp:keywords/>
  <cp:lastModifiedBy>Alexandre Palmeira Mendonça</cp:lastModifiedBy>
  <cp:revision>14</cp:revision>
  <cp:lastPrinted>2017-01-03T14:46:00Z</cp:lastPrinted>
  <dcterms:created xsi:type="dcterms:W3CDTF">2022-10-26T12:10:00Z</dcterms:created>
  <dcterms:modified xsi:type="dcterms:W3CDTF">2022-10-27T21:48:00Z</dcterms:modified>
</cp:coreProperties>
</file>